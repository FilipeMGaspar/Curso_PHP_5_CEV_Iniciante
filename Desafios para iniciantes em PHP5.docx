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CDC15" w14:textId="77777777" w:rsidR="00026EE7" w:rsidRDefault="00026EE7" w:rsidP="00026EE7">
      <w:pPr>
        <w:spacing w:after="66" w:line="259" w:lineRule="auto"/>
        <w:ind w:left="14" w:firstLine="0"/>
      </w:pPr>
      <w:r>
        <w:rPr>
          <w:color w:val="4472C4"/>
          <w:sz w:val="36"/>
        </w:rPr>
        <w:t xml:space="preserve">Desafios para iniciantes em PHP5. </w:t>
      </w:r>
    </w:p>
    <w:p w14:paraId="7213D1C4" w14:textId="77777777" w:rsidR="000E3298" w:rsidRDefault="000E3298" w:rsidP="00F36BBE">
      <w:pPr>
        <w:spacing w:after="0"/>
        <w:ind w:hanging="11"/>
      </w:pPr>
    </w:p>
    <w:p w14:paraId="7D63389F" w14:textId="77777777" w:rsidR="00026EE7" w:rsidRDefault="00026EE7" w:rsidP="00F36BBE">
      <w:pPr>
        <w:spacing w:after="0" w:line="259" w:lineRule="auto"/>
        <w:ind w:left="9" w:hanging="11"/>
        <w:rPr>
          <w:color w:val="0000FF"/>
          <w:sz w:val="24"/>
          <w:u w:val="single" w:color="0000FF"/>
        </w:rPr>
      </w:pPr>
      <w:r>
        <w:rPr>
          <w:sz w:val="24"/>
        </w:rPr>
        <w:t xml:space="preserve">Estes desafios foram pensados para quem, fez o curso Iniciante do Curso em Vídeo </w:t>
      </w:r>
      <w:r w:rsidR="004D02E4" w:rsidRPr="004D02E4">
        <w:rPr>
          <w:color w:val="0000FF"/>
          <w:sz w:val="24"/>
          <w:u w:val="single" w:color="0000FF"/>
        </w:rPr>
        <w:t>https://www.youtube.com/watch?v=F7KzJ7e6EAc&amp;list=PLHz_AreHm4dm4beCCCmW4xwpmLf6EHY9k</w:t>
      </w:r>
    </w:p>
    <w:p w14:paraId="628025AB" w14:textId="77777777" w:rsidR="00026EE7" w:rsidRDefault="00026EE7" w:rsidP="00026EE7">
      <w:pPr>
        <w:spacing w:after="138" w:line="259" w:lineRule="auto"/>
        <w:ind w:left="9"/>
      </w:pPr>
      <w:r w:rsidRPr="00026EE7">
        <w:rPr>
          <w:b/>
          <w:bCs/>
          <w:sz w:val="28"/>
          <w:szCs w:val="28"/>
        </w:rPr>
        <w:t>Observação:</w:t>
      </w:r>
      <w:r>
        <w:rPr>
          <w:sz w:val="24"/>
        </w:rPr>
        <w:t xml:space="preserve">  Lembrando que poderá ter de utilizar, Variáveis, Funções, e Array, (Vetor para os amigos) e todas as TAGS HTML que achar necessário. </w:t>
      </w:r>
      <w:r w:rsidR="0018525A">
        <w:rPr>
          <w:sz w:val="24"/>
        </w:rPr>
        <w:t>Nestes desafios para evitar passar valores pela barra de endereço</w:t>
      </w:r>
      <w:r w:rsidR="008669E1">
        <w:rPr>
          <w:sz w:val="24"/>
        </w:rPr>
        <w:t>, vamos utilizar formulários através do HTML5.</w:t>
      </w:r>
      <w:r>
        <w:t xml:space="preserve"> </w:t>
      </w:r>
    </w:p>
    <w:p w14:paraId="6931FF57" w14:textId="77777777" w:rsidR="004D02E4" w:rsidRDefault="004D02E4" w:rsidP="004D02E4">
      <w:pPr>
        <w:numPr>
          <w:ilvl w:val="0"/>
          <w:numId w:val="1"/>
        </w:numPr>
        <w:ind w:right="132"/>
      </w:pPr>
      <w:r>
        <w:t xml:space="preserve">Crie um documento PHP onde seja apresentada uma mensagem, o bom e velho “Olá Mundo!”  </w:t>
      </w:r>
    </w:p>
    <w:p w14:paraId="3E1D8DDD" w14:textId="77777777" w:rsidR="004D02E4" w:rsidRDefault="004D02E4" w:rsidP="004D02E4">
      <w:pPr>
        <w:numPr>
          <w:ilvl w:val="0"/>
          <w:numId w:val="1"/>
        </w:numPr>
        <w:ind w:right="132"/>
      </w:pPr>
      <w:r>
        <w:t>Crie um formulário onde sejam solicitados 3 números, através de um programa em PHP calcule a</w:t>
      </w:r>
      <w:r w:rsidR="00F05AA7">
        <w:t xml:space="preserve"> soma e a</w:t>
      </w:r>
      <w:r>
        <w:t xml:space="preserve"> média aritmética.</w:t>
      </w:r>
    </w:p>
    <w:p w14:paraId="0ED82849" w14:textId="77777777" w:rsidR="00395E3F" w:rsidRDefault="00395E3F" w:rsidP="004D02E4">
      <w:pPr>
        <w:numPr>
          <w:ilvl w:val="0"/>
          <w:numId w:val="1"/>
        </w:numPr>
        <w:ind w:right="132"/>
      </w:pPr>
      <w:r>
        <w:t>Crie um formulário onde seja solicitado um número, através de PHP e verifique se o valor é divisível por 10, por 5, por 2 ou se não é divisível por nenhum deles, retornando se foi divisível por 10 ou por 5 ou por 2 ou pelos três,</w:t>
      </w:r>
      <w:r w:rsidR="004E337F">
        <w:t xml:space="preserve"> resto da divisão 0,</w:t>
      </w:r>
      <w:r>
        <w:t xml:space="preserve"> ou ainda por nenhum.</w:t>
      </w:r>
    </w:p>
    <w:p w14:paraId="158E398F" w14:textId="77777777" w:rsidR="00026EE7" w:rsidRDefault="00026EE7" w:rsidP="00026EE7">
      <w:pPr>
        <w:pStyle w:val="PargrafodaLista"/>
        <w:numPr>
          <w:ilvl w:val="0"/>
          <w:numId w:val="1"/>
        </w:numPr>
      </w:pPr>
      <w:r>
        <w:t>Crie um formulário em html que leia 2 números. Através de um programa em PHP que efetue uma adição.</w:t>
      </w:r>
    </w:p>
    <w:p w14:paraId="0C42EFE7" w14:textId="77777777" w:rsidR="00026EE7" w:rsidRDefault="00026EE7" w:rsidP="00026EE7">
      <w:pPr>
        <w:pStyle w:val="PargrafodaLista"/>
        <w:ind w:left="374" w:firstLine="0"/>
      </w:pPr>
      <w:r>
        <w:t xml:space="preserve"> Caso o valor somado seja maior que 20, ao resultado deverá ser somado </w:t>
      </w:r>
      <w:r w:rsidR="00D45719">
        <w:t>5</w:t>
      </w:r>
      <w:r>
        <w:t>;</w:t>
      </w:r>
    </w:p>
    <w:p w14:paraId="7EFA394C" w14:textId="77777777" w:rsidR="00026EE7" w:rsidRDefault="00026EE7" w:rsidP="00026EE7">
      <w:pPr>
        <w:pStyle w:val="PargrafodaLista"/>
        <w:ind w:left="374" w:firstLine="0"/>
      </w:pPr>
      <w:r>
        <w:t xml:space="preserve"> Caso o valor somado seja menor ou igual a 20, ao resultado deverá ser subtraído</w:t>
      </w:r>
      <w:r w:rsidR="00370366">
        <w:t xml:space="preserve"> </w:t>
      </w:r>
      <w:r w:rsidR="001101C0">
        <w:t>3</w:t>
      </w:r>
      <w:r>
        <w:t>.</w:t>
      </w:r>
    </w:p>
    <w:p w14:paraId="60750448" w14:textId="77777777" w:rsidR="003636D8" w:rsidRDefault="003636D8" w:rsidP="00026EE7">
      <w:pPr>
        <w:pStyle w:val="PargrafodaLista"/>
        <w:ind w:left="374" w:firstLine="0"/>
      </w:pPr>
    </w:p>
    <w:p w14:paraId="043218C0" w14:textId="77777777" w:rsidR="00F205F1" w:rsidRDefault="00981C2B" w:rsidP="003636D8">
      <w:pPr>
        <w:pStyle w:val="PargrafodaLista"/>
        <w:numPr>
          <w:ilvl w:val="0"/>
          <w:numId w:val="1"/>
        </w:numPr>
        <w:spacing w:after="160" w:line="259" w:lineRule="auto"/>
        <w:ind w:right="132"/>
      </w:pPr>
      <w:r>
        <w:t xml:space="preserve">Crie um formulário onde seja solicitada a idade. </w:t>
      </w:r>
      <w:r w:rsidR="003636D8">
        <w:t>Utilizando PHP verifique se o utilizador é menor de Idade &lt; 18 anos</w:t>
      </w:r>
      <w:r w:rsidR="00E81768">
        <w:t xml:space="preserve">, </w:t>
      </w:r>
    </w:p>
    <w:p w14:paraId="10EC2205" w14:textId="77777777" w:rsidR="00F205F1" w:rsidRDefault="00F205F1" w:rsidP="00F205F1">
      <w:pPr>
        <w:pStyle w:val="PargrafodaLista"/>
        <w:spacing w:after="160" w:line="259" w:lineRule="auto"/>
        <w:ind w:left="374" w:right="132" w:firstLine="0"/>
      </w:pPr>
    </w:p>
    <w:p w14:paraId="4DE1C9FF" w14:textId="77777777" w:rsidR="00F36BBE" w:rsidRDefault="00E81768" w:rsidP="00F36BBE">
      <w:pPr>
        <w:pStyle w:val="PargrafodaLista"/>
        <w:numPr>
          <w:ilvl w:val="0"/>
          <w:numId w:val="1"/>
        </w:numPr>
        <w:ind w:right="132"/>
      </w:pPr>
      <w:r>
        <w:t>Crie um formulário onde sejam solicitados 3 números. A</w:t>
      </w:r>
      <w:r w:rsidR="00F205F1">
        <w:t xml:space="preserve">través do </w:t>
      </w:r>
      <w:r w:rsidR="00294BAF">
        <w:t>PHP crie</w:t>
      </w:r>
      <w:r>
        <w:t xml:space="preserve"> </w:t>
      </w:r>
      <w:r w:rsidR="00F205F1">
        <w:t xml:space="preserve">um programa que mostre qual é o maior e o </w:t>
      </w:r>
      <w:r>
        <w:t>menor dos 3 valores</w:t>
      </w:r>
      <w:r w:rsidR="00F205F1">
        <w:t xml:space="preserve">.  </w:t>
      </w:r>
    </w:p>
    <w:p w14:paraId="6A0F0D9B" w14:textId="77777777" w:rsidR="00F36BBE" w:rsidRDefault="00F36BBE" w:rsidP="00F36BBE">
      <w:pPr>
        <w:pStyle w:val="PargrafodaLista"/>
        <w:ind w:left="374" w:right="132" w:firstLine="0"/>
      </w:pPr>
    </w:p>
    <w:p w14:paraId="5E89E892" w14:textId="77777777" w:rsidR="00F36BBE" w:rsidRDefault="00F36BBE" w:rsidP="00F36BBE">
      <w:pPr>
        <w:pStyle w:val="PargrafodaLista"/>
        <w:numPr>
          <w:ilvl w:val="0"/>
          <w:numId w:val="1"/>
        </w:numPr>
        <w:ind w:right="132"/>
      </w:pPr>
      <w:r>
        <w:t xml:space="preserve">Crie um programa em PHP que seja capaz de exibir Números Primos que estão entre o número 0 e o 200.   </w:t>
      </w:r>
    </w:p>
    <w:p w14:paraId="6BAC0D24" w14:textId="77777777" w:rsidR="00F36BBE" w:rsidRDefault="00F36BBE" w:rsidP="00F36BBE">
      <w:pPr>
        <w:ind w:left="1433" w:right="132" w:hanging="1135"/>
      </w:pPr>
      <w:r>
        <w:t xml:space="preserve">Explicação: Os Números Primos são números naturais maiores do que 1 que possuem somente dois divisores, ou seja, são divisíveis por 1 e por ele mesmo.  </w:t>
      </w:r>
    </w:p>
    <w:p w14:paraId="428111B1" w14:textId="77777777" w:rsidR="00F36BBE" w:rsidRDefault="00F36BBE" w:rsidP="00F36BBE">
      <w:pPr>
        <w:numPr>
          <w:ilvl w:val="0"/>
          <w:numId w:val="1"/>
        </w:numPr>
        <w:ind w:right="132" w:hanging="343"/>
      </w:pPr>
      <w:r>
        <w:t xml:space="preserve">Crie um formulário que receba números do utilizador, através do PHP calcule e imprima a Soma dos Números Pares e a Soma dos Números Primos.  </w:t>
      </w:r>
    </w:p>
    <w:p w14:paraId="6C9097A1" w14:textId="77777777" w:rsidR="00F36BBE" w:rsidRDefault="00F36BBE" w:rsidP="00F36BBE">
      <w:pPr>
        <w:tabs>
          <w:tab w:val="center" w:pos="4145"/>
        </w:tabs>
        <w:ind w:left="-1" w:firstLine="0"/>
      </w:pPr>
      <w:r>
        <w:t xml:space="preserve">  </w:t>
      </w:r>
      <w:r>
        <w:tab/>
        <w:t xml:space="preserve">Explicação: Número Par: Todos os números múltiplos de 2 e é divisível por 2.  </w:t>
      </w:r>
    </w:p>
    <w:p w14:paraId="0215DDA6" w14:textId="77777777" w:rsidR="00F36BBE" w:rsidRDefault="00F36BBE" w:rsidP="00F36BBE">
      <w:pPr>
        <w:pStyle w:val="PargrafodaLista"/>
        <w:numPr>
          <w:ilvl w:val="0"/>
          <w:numId w:val="1"/>
        </w:numPr>
        <w:ind w:right="132"/>
      </w:pPr>
      <w:r>
        <w:t xml:space="preserve">Valendo-se das funcionalidades do HTML, crie um programa em PHP que calcule a média de diversas notas digitadas pelo usuário, mostrando a sua situação. Notas de 0 a 10;  </w:t>
      </w:r>
    </w:p>
    <w:p w14:paraId="1BE4DAFC" w14:textId="77777777" w:rsidR="00F36BBE" w:rsidRDefault="00F36BBE" w:rsidP="00F36BBE">
      <w:pPr>
        <w:tabs>
          <w:tab w:val="center" w:pos="1715"/>
        </w:tabs>
        <w:spacing w:after="34"/>
        <w:ind w:left="-1" w:firstLine="0"/>
      </w:pPr>
      <w:r>
        <w:t xml:space="preserve">  </w:t>
      </w:r>
      <w:r>
        <w:tab/>
        <w:t xml:space="preserve">De 1 a 4,9 Insuficiente   </w:t>
      </w:r>
    </w:p>
    <w:p w14:paraId="35B1B96F" w14:textId="77777777" w:rsidR="00F36BBE" w:rsidRDefault="00F36BBE" w:rsidP="00F36BBE">
      <w:pPr>
        <w:tabs>
          <w:tab w:val="center" w:pos="1534"/>
        </w:tabs>
        <w:spacing w:after="34"/>
        <w:ind w:left="-1" w:firstLine="0"/>
      </w:pPr>
      <w:r>
        <w:t xml:space="preserve">  </w:t>
      </w:r>
      <w:r>
        <w:tab/>
        <w:t xml:space="preserve">De 5 a 6,4 Regular  </w:t>
      </w:r>
    </w:p>
    <w:p w14:paraId="7E23B787" w14:textId="77777777" w:rsidR="00F36BBE" w:rsidRDefault="00F36BBE" w:rsidP="00F36BBE">
      <w:pPr>
        <w:tabs>
          <w:tab w:val="center" w:pos="1480"/>
        </w:tabs>
        <w:spacing w:after="32"/>
        <w:ind w:left="-1" w:firstLine="0"/>
      </w:pPr>
      <w:r>
        <w:t xml:space="preserve">  </w:t>
      </w:r>
      <w:r>
        <w:tab/>
        <w:t xml:space="preserve">De 6,5 a 7,9 Bom  </w:t>
      </w:r>
    </w:p>
    <w:p w14:paraId="3B44BEF0" w14:textId="77777777" w:rsidR="00F36BBE" w:rsidRDefault="00F36BBE" w:rsidP="00F36BBE">
      <w:pPr>
        <w:tabs>
          <w:tab w:val="center" w:pos="1693"/>
        </w:tabs>
        <w:spacing w:after="34"/>
        <w:ind w:left="-1" w:firstLine="0"/>
      </w:pPr>
      <w:r>
        <w:t xml:space="preserve">  </w:t>
      </w:r>
      <w:r>
        <w:tab/>
        <w:t xml:space="preserve">De 8 a 8,9 Muito Bom  </w:t>
      </w:r>
    </w:p>
    <w:p w14:paraId="575DD1A1" w14:textId="77777777" w:rsidR="00F36BBE" w:rsidRDefault="00F36BBE" w:rsidP="00F36BBE">
      <w:pPr>
        <w:tabs>
          <w:tab w:val="center" w:pos="1599"/>
        </w:tabs>
        <w:spacing w:after="18"/>
        <w:ind w:left="-1" w:firstLine="0"/>
      </w:pPr>
      <w:r>
        <w:t xml:space="preserve">  </w:t>
      </w:r>
      <w:r>
        <w:tab/>
        <w:t xml:space="preserve">De 9 a 10 Excelente  </w:t>
      </w:r>
    </w:p>
    <w:p w14:paraId="45400287" w14:textId="77777777" w:rsidR="003636D8" w:rsidRDefault="003636D8" w:rsidP="00F205F1">
      <w:pPr>
        <w:spacing w:after="160" w:line="259" w:lineRule="auto"/>
        <w:ind w:right="132"/>
      </w:pPr>
      <w:r>
        <w:br w:type="page"/>
      </w:r>
    </w:p>
    <w:p w14:paraId="43ADC43E" w14:textId="77777777" w:rsidR="003636D8" w:rsidRDefault="003636D8" w:rsidP="003636D8">
      <w:pPr>
        <w:spacing w:line="259" w:lineRule="auto"/>
        <w:ind w:left="14" w:firstLine="0"/>
      </w:pPr>
      <w:r>
        <w:t xml:space="preserve">  </w:t>
      </w:r>
    </w:p>
    <w:p w14:paraId="7C4E5822" w14:textId="77777777" w:rsidR="003636D8" w:rsidRDefault="003636D8" w:rsidP="003636D8">
      <w:pPr>
        <w:spacing w:after="15" w:line="259" w:lineRule="auto"/>
        <w:ind w:left="14" w:firstLine="0"/>
      </w:pPr>
      <w:r>
        <w:t xml:space="preserve">  </w:t>
      </w:r>
    </w:p>
    <w:p w14:paraId="649819D8" w14:textId="77777777" w:rsidR="003636D8" w:rsidRDefault="003636D8" w:rsidP="00F36BBE">
      <w:pPr>
        <w:numPr>
          <w:ilvl w:val="0"/>
          <w:numId w:val="1"/>
        </w:numPr>
        <w:ind w:right="132" w:hanging="343"/>
      </w:pPr>
      <w:r>
        <w:t xml:space="preserve">Faça um programa que entre com cinco números e imprima o quadrado de cada número.  </w:t>
      </w:r>
    </w:p>
    <w:p w14:paraId="3A24594C" w14:textId="77777777" w:rsidR="003636D8" w:rsidRDefault="003636D8" w:rsidP="00F36BBE">
      <w:pPr>
        <w:ind w:left="9" w:right="132"/>
      </w:pPr>
      <w:r>
        <w:t xml:space="preserve">    </w:t>
      </w:r>
      <w:r w:rsidR="00F36BBE">
        <w:t>10</w:t>
      </w:r>
      <w:r>
        <w:t xml:space="preserve">.a. Melhore o programa para que dada qualquer base ou expoente imprima o seu resultado  </w:t>
      </w:r>
    </w:p>
    <w:p w14:paraId="1F828CAE" w14:textId="77777777" w:rsidR="003636D8" w:rsidRDefault="003636D8" w:rsidP="003636D8">
      <w:pPr>
        <w:spacing w:after="0" w:line="419" w:lineRule="auto"/>
        <w:ind w:left="14" w:right="8553" w:firstLine="0"/>
      </w:pPr>
      <w:r>
        <w:t xml:space="preserve">    </w:t>
      </w:r>
    </w:p>
    <w:p w14:paraId="6E5BC168" w14:textId="77777777" w:rsidR="003636D8" w:rsidRDefault="003636D8" w:rsidP="00F36BBE">
      <w:pPr>
        <w:numPr>
          <w:ilvl w:val="0"/>
          <w:numId w:val="1"/>
        </w:numPr>
        <w:ind w:right="132" w:hanging="343"/>
      </w:pPr>
      <w:r>
        <w:t xml:space="preserve">Faça um formulário solicitando um número onde é solicitado um número onde fazendo a Sequência Fibonacci. calcule a soma dos seus termos.  </w:t>
      </w:r>
    </w:p>
    <w:p w14:paraId="51179696" w14:textId="77777777" w:rsidR="003636D8" w:rsidRDefault="003636D8" w:rsidP="003636D8">
      <w:pPr>
        <w:spacing w:after="2"/>
        <w:ind w:left="9" w:right="132"/>
      </w:pPr>
      <w:r>
        <w:t xml:space="preserve"> Explicação: A Sequência Fibonacci  </w:t>
      </w:r>
    </w:p>
    <w:p w14:paraId="10F8D03D" w14:textId="3AD2FC6D" w:rsidR="003636D8" w:rsidRDefault="0087094E" w:rsidP="003636D8">
      <w:pPr>
        <w:spacing w:after="62" w:line="259" w:lineRule="auto"/>
        <w:ind w:left="0" w:firstLine="0"/>
        <w:jc w:val="right"/>
      </w:pPr>
      <w:r w:rsidRPr="002448C7">
        <w:rPr>
          <w:noProof/>
        </w:rPr>
        <w:drawing>
          <wp:inline distT="0" distB="0" distL="0" distR="0" wp14:anchorId="78FA898A" wp14:editId="3A6B20B8">
            <wp:extent cx="5400675" cy="13811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36D8">
        <w:t xml:space="preserve">  </w:t>
      </w:r>
    </w:p>
    <w:p w14:paraId="34595C2C" w14:textId="77777777" w:rsidR="003636D8" w:rsidRDefault="003636D8" w:rsidP="003636D8">
      <w:pPr>
        <w:spacing w:after="2"/>
        <w:ind w:left="9" w:right="132"/>
      </w:pPr>
      <w:r>
        <w:t xml:space="preserve">Inicia sempre 0 e 1 o terceiro termo é 0+1=1 sendo o próximo termo 1+1=2 o próximo termo </w:t>
      </w:r>
    </w:p>
    <w:p w14:paraId="6331DDAC" w14:textId="77777777" w:rsidR="003636D8" w:rsidRDefault="003636D8" w:rsidP="003636D8">
      <w:pPr>
        <w:ind w:left="9" w:right="132"/>
      </w:pPr>
      <w:r>
        <w:t xml:space="preserve">2+1=3 o próximo termo 3+2=5 o próximo termo 5+3=8  </w:t>
      </w:r>
    </w:p>
    <w:p w14:paraId="0B11F996" w14:textId="77777777" w:rsidR="003636D8" w:rsidRDefault="003636D8" w:rsidP="003636D8">
      <w:pPr>
        <w:tabs>
          <w:tab w:val="center" w:pos="2212"/>
        </w:tabs>
        <w:ind w:left="-1" w:firstLine="0"/>
      </w:pPr>
      <w:r>
        <w:t xml:space="preserve">  </w:t>
      </w:r>
      <w:r>
        <w:tab/>
        <w:t xml:space="preserve">Exemplo:    0 – 1 – 1 – 2 – 3 – 5 -8    </w:t>
      </w:r>
    </w:p>
    <w:p w14:paraId="4BA0AAC3" w14:textId="77777777" w:rsidR="003636D8" w:rsidRDefault="003636D8" w:rsidP="00F36BBE">
      <w:pPr>
        <w:numPr>
          <w:ilvl w:val="0"/>
          <w:numId w:val="1"/>
        </w:numPr>
        <w:ind w:right="132" w:hanging="343"/>
      </w:pPr>
      <w:r>
        <w:t xml:space="preserve">Crie um formulário em HTML onde sejam solicitados, o Peso e a Altura. Através do </w:t>
      </w:r>
      <w:r w:rsidR="00F36BBE">
        <w:t>PHP</w:t>
      </w:r>
      <w:r>
        <w:t xml:space="preserve"> seja possível calcular o IMC (Índice de Massa Corporal) mostrando a situação consoante a tabela abaixo.    </w:t>
      </w:r>
    </w:p>
    <w:p w14:paraId="6DC3C850" w14:textId="77777777" w:rsidR="003636D8" w:rsidRDefault="003636D8" w:rsidP="003636D8">
      <w:pPr>
        <w:spacing w:after="281"/>
        <w:ind w:left="9" w:right="132"/>
      </w:pPr>
      <w:r>
        <w:t xml:space="preserve">IMC = (peso / (altura*altura))  </w:t>
      </w:r>
    </w:p>
    <w:p w14:paraId="0AE89E3A" w14:textId="77777777" w:rsidR="003636D8" w:rsidRDefault="003636D8" w:rsidP="003636D8">
      <w:pPr>
        <w:tabs>
          <w:tab w:val="center" w:pos="1984"/>
          <w:tab w:val="center" w:pos="2583"/>
          <w:tab w:val="center" w:pos="3813"/>
        </w:tabs>
        <w:spacing w:after="5" w:line="259" w:lineRule="auto"/>
        <w:ind w:left="-1" w:firstLine="0"/>
      </w:pPr>
      <w:r>
        <w:rPr>
          <w:sz w:val="24"/>
        </w:rPr>
        <w:t xml:space="preserve">Classificação  </w:t>
      </w:r>
      <w:r>
        <w:rPr>
          <w:sz w:val="24"/>
        </w:rPr>
        <w:tab/>
        <w:t xml:space="preserve">IMC  </w:t>
      </w:r>
      <w:r>
        <w:rPr>
          <w:sz w:val="24"/>
        </w:rPr>
        <w:tab/>
        <w:t xml:space="preserve">        </w:t>
      </w:r>
      <w:r>
        <w:rPr>
          <w:sz w:val="24"/>
        </w:rPr>
        <w:tab/>
        <w:t xml:space="preserve">PESO </w:t>
      </w:r>
      <w:r>
        <w:t xml:space="preserve"> </w:t>
      </w:r>
    </w:p>
    <w:p w14:paraId="190ABF9C" w14:textId="77777777" w:rsidR="003636D8" w:rsidRDefault="003636D8" w:rsidP="003636D8">
      <w:pPr>
        <w:tabs>
          <w:tab w:val="center" w:pos="1702"/>
          <w:tab w:val="center" w:pos="3296"/>
        </w:tabs>
        <w:spacing w:after="5" w:line="259" w:lineRule="auto"/>
        <w:ind w:left="-1" w:firstLine="0"/>
      </w:pPr>
      <w:r>
        <w:rPr>
          <w:color w:val="FF0000"/>
          <w:sz w:val="24"/>
        </w:rPr>
        <w:t>Magreza</w:t>
      </w:r>
      <w:r>
        <w:rPr>
          <w:sz w:val="24"/>
        </w:rPr>
        <w:t xml:space="preserve"> </w:t>
      </w:r>
      <w:r>
        <w:t xml:space="preserve"> </w:t>
      </w:r>
      <w:r>
        <w:tab/>
      </w:r>
      <w:r>
        <w:rPr>
          <w:sz w:val="24"/>
        </w:rPr>
        <w:t xml:space="preserve">&lt; 18.5  </w:t>
      </w:r>
      <w:r>
        <w:rPr>
          <w:sz w:val="24"/>
        </w:rPr>
        <w:tab/>
        <w:t xml:space="preserve">       &lt; 63.3 Kg </w:t>
      </w:r>
      <w:r>
        <w:t xml:space="preserve"> </w:t>
      </w:r>
    </w:p>
    <w:p w14:paraId="4C65816A" w14:textId="77777777" w:rsidR="003636D8" w:rsidRDefault="003636D8" w:rsidP="003636D8">
      <w:pPr>
        <w:tabs>
          <w:tab w:val="center" w:pos="2935"/>
        </w:tabs>
        <w:spacing w:after="38" w:line="259" w:lineRule="auto"/>
        <w:ind w:left="-1" w:firstLine="0"/>
      </w:pPr>
      <w:r>
        <w:rPr>
          <w:color w:val="00B050"/>
          <w:sz w:val="24"/>
        </w:rPr>
        <w:t>Normal</w:t>
      </w:r>
      <w:r>
        <w:rPr>
          <w:sz w:val="24"/>
        </w:rPr>
        <w:t xml:space="preserve"> </w:t>
      </w:r>
      <w:r>
        <w:t xml:space="preserve"> </w:t>
      </w:r>
      <w:r>
        <w:tab/>
      </w:r>
      <w:r>
        <w:rPr>
          <w:sz w:val="24"/>
        </w:rPr>
        <w:t xml:space="preserve">18.5 a 24.9        63.3 a 85.2 Kg </w:t>
      </w:r>
      <w:r>
        <w:t xml:space="preserve"> </w:t>
      </w:r>
    </w:p>
    <w:p w14:paraId="6D228CC2" w14:textId="77777777" w:rsidR="003636D8" w:rsidRDefault="003636D8" w:rsidP="003636D8">
      <w:pPr>
        <w:spacing w:after="37" w:line="259" w:lineRule="auto"/>
        <w:ind w:left="9" w:right="2963"/>
      </w:pPr>
      <w:r>
        <w:rPr>
          <w:color w:val="FF0000"/>
          <w:sz w:val="24"/>
        </w:rPr>
        <w:t>Sobrepeso</w:t>
      </w:r>
      <w:r>
        <w:rPr>
          <w:sz w:val="24"/>
        </w:rPr>
        <w:t xml:space="preserve"> </w:t>
      </w:r>
      <w:r>
        <w:t xml:space="preserve"> </w:t>
      </w:r>
      <w:r>
        <w:tab/>
      </w:r>
      <w:r>
        <w:rPr>
          <w:sz w:val="24"/>
        </w:rPr>
        <w:t xml:space="preserve">24.9 a 30  </w:t>
      </w:r>
      <w:r>
        <w:rPr>
          <w:sz w:val="24"/>
        </w:rPr>
        <w:tab/>
        <w:t xml:space="preserve">       85.2 a 102.7 Kg </w:t>
      </w:r>
      <w:r>
        <w:rPr>
          <w:color w:val="800000"/>
          <w:sz w:val="24"/>
        </w:rPr>
        <w:t xml:space="preserve">Obesidade </w:t>
      </w:r>
      <w:r>
        <w:t xml:space="preserve"> </w:t>
      </w:r>
      <w:r>
        <w:tab/>
      </w:r>
      <w:r>
        <w:rPr>
          <w:sz w:val="24"/>
        </w:rPr>
        <w:t xml:space="preserve">&gt; 30  </w:t>
      </w:r>
      <w:r>
        <w:rPr>
          <w:sz w:val="24"/>
        </w:rPr>
        <w:tab/>
        <w:t xml:space="preserve">       &gt; 102.7 Kg </w:t>
      </w:r>
      <w:r>
        <w:t xml:space="preserve"> </w:t>
      </w:r>
    </w:p>
    <w:p w14:paraId="617ED2BB" w14:textId="77777777" w:rsidR="003636D8" w:rsidRDefault="003636D8" w:rsidP="003636D8">
      <w:pPr>
        <w:spacing w:line="259" w:lineRule="auto"/>
        <w:ind w:left="14" w:firstLine="0"/>
      </w:pPr>
      <w:r>
        <w:t xml:space="preserve">  </w:t>
      </w:r>
    </w:p>
    <w:p w14:paraId="59672B45" w14:textId="77777777" w:rsidR="003636D8" w:rsidRDefault="003636D8" w:rsidP="00F36BBE">
      <w:pPr>
        <w:numPr>
          <w:ilvl w:val="0"/>
          <w:numId w:val="1"/>
        </w:numPr>
        <w:spacing w:after="295"/>
        <w:ind w:right="132" w:hanging="343"/>
      </w:pPr>
      <w:r>
        <w:t xml:space="preserve">Crie um formulário em html onde seja solicitado ao utilizador para inserir 5 números através de uma caixa de texto e de um botão para Adicionar. Utilize o </w:t>
      </w:r>
      <w:r w:rsidR="00F36BBE">
        <w:t>PHP</w:t>
      </w:r>
      <w:r>
        <w:t xml:space="preserve"> para bloquear a caixa de texto quando chegar ao quinto número e em simultâneo verifique qual é o maior e o menor número e exiba-o.  </w:t>
      </w:r>
    </w:p>
    <w:p w14:paraId="65F3E003" w14:textId="77777777" w:rsidR="003636D8" w:rsidRDefault="003636D8" w:rsidP="00F36BBE">
      <w:pPr>
        <w:numPr>
          <w:ilvl w:val="0"/>
          <w:numId w:val="1"/>
        </w:numPr>
        <w:spacing w:after="272"/>
        <w:ind w:right="132" w:hanging="343"/>
      </w:pPr>
      <w:r>
        <w:t xml:space="preserve">Utilizando as funcionalidades do HTML, solicite ao utilizador vários números. Através de um programa em </w:t>
      </w:r>
      <w:r w:rsidR="00F36BBE">
        <w:t>PHP</w:t>
      </w:r>
      <w:r>
        <w:t xml:space="preserve"> encontre os múltiplos de 3 e do 5</w:t>
      </w:r>
      <w:r w:rsidR="00F36BBE">
        <w:t>, exibindo se são múltiplos ou não.</w:t>
      </w:r>
      <w:r>
        <w:t xml:space="preserve">  </w:t>
      </w:r>
    </w:p>
    <w:p w14:paraId="57E5CD26" w14:textId="77777777" w:rsidR="003636D8" w:rsidRDefault="003636D8" w:rsidP="003636D8">
      <w:pPr>
        <w:spacing w:after="274"/>
        <w:ind w:left="732" w:right="132"/>
      </w:pPr>
      <w:r>
        <w:t xml:space="preserve">Exemplo: Os números: 15 – 30 – 45; São Múltiplos de 3 e do 5 ou seja o resto da divisão é zero. 15%3 = 0 e 15%5=0.  </w:t>
      </w:r>
    </w:p>
    <w:p w14:paraId="25FC0086" w14:textId="77777777" w:rsidR="00F36BBE" w:rsidRDefault="00F36BBE" w:rsidP="003636D8">
      <w:pPr>
        <w:spacing w:after="274"/>
        <w:ind w:left="732" w:right="132"/>
      </w:pPr>
    </w:p>
    <w:p w14:paraId="4FACE6BA" w14:textId="77777777" w:rsidR="003636D8" w:rsidRDefault="003636D8" w:rsidP="00F36BBE">
      <w:pPr>
        <w:numPr>
          <w:ilvl w:val="0"/>
          <w:numId w:val="1"/>
        </w:numPr>
        <w:spacing w:after="235"/>
        <w:ind w:right="132" w:hanging="343"/>
      </w:pPr>
      <w:r>
        <w:lastRenderedPageBreak/>
        <w:t xml:space="preserve">Utilizando as funcionalidades do HTML. Peça ao utilizador para digitar vários anos de nascimento. Crie um programa em </w:t>
      </w:r>
      <w:r w:rsidR="00F36BBE">
        <w:t>PHP</w:t>
      </w:r>
      <w:r>
        <w:t xml:space="preserve"> que exiba quantas pessoas são maiores de idade (com 18 anos ou mais) e quantas são menores. Exibindo através das TAGS, que achar necessário. Para efeito de estudo os anos não deverão ser repetidos. </w:t>
      </w:r>
    </w:p>
    <w:p w14:paraId="371C4370" w14:textId="77777777" w:rsidR="003636D8" w:rsidRDefault="003636D8" w:rsidP="00F36BBE">
      <w:pPr>
        <w:pStyle w:val="PargrafodaLista"/>
        <w:numPr>
          <w:ilvl w:val="0"/>
          <w:numId w:val="1"/>
        </w:numPr>
        <w:ind w:left="426" w:hanging="426"/>
      </w:pPr>
      <w:r w:rsidRPr="00EE5356">
        <w:t xml:space="preserve">Peça ao </w:t>
      </w:r>
      <w:r>
        <w:t>Utilizador</w:t>
      </w:r>
      <w:r w:rsidRPr="00EE5356">
        <w:t xml:space="preserve"> para digitar vários nomes</w:t>
      </w:r>
      <w:r>
        <w:t xml:space="preserve">. Utilizando o </w:t>
      </w:r>
      <w:r w:rsidR="00F36BBE">
        <w:t>PHP</w:t>
      </w:r>
      <w:r>
        <w:t xml:space="preserve"> coloque-os numa lista e</w:t>
      </w:r>
      <w:r w:rsidRPr="00EE5356">
        <w:t xml:space="preserve"> </w:t>
      </w:r>
      <w:r>
        <w:t>e</w:t>
      </w:r>
      <w:r w:rsidRPr="00EE5356">
        <w:t>xiba</w:t>
      </w:r>
      <w:r>
        <w:t>-os</w:t>
      </w:r>
      <w:r w:rsidRPr="00EE5356">
        <w:t xml:space="preserve"> na tela os nomes digitados</w:t>
      </w:r>
      <w:r w:rsidRPr="00EE5356">
        <w:rPr>
          <w:b/>
          <w:bCs/>
        </w:rPr>
        <w:t>, porém de maneira invertida</w:t>
      </w:r>
      <w:r w:rsidRPr="00EE5356">
        <w:t xml:space="preserve"> (da última letra para a primeira). Exibindo através das TAGS, que achar necessário. </w:t>
      </w:r>
      <w:r>
        <w:t xml:space="preserve">Talvez seja bom estudar a Tag </w:t>
      </w:r>
      <w:r w:rsidRPr="00EE5356">
        <w:t xml:space="preserve"> &lt;bdo dir="rtl"&gt; &lt;/bdo&gt;</w:t>
      </w:r>
      <w:r>
        <w:t xml:space="preserve"> do HTML5 pode dar uma valiosa ajuda.  </w:t>
      </w:r>
    </w:p>
    <w:p w14:paraId="5253FFAB" w14:textId="77777777" w:rsidR="003636D8" w:rsidRDefault="003636D8" w:rsidP="003636D8">
      <w:pPr>
        <w:pStyle w:val="PargrafodaLista"/>
      </w:pPr>
    </w:p>
    <w:p w14:paraId="7B84371B" w14:textId="77777777" w:rsidR="003636D8" w:rsidRDefault="003636D8" w:rsidP="00F36BBE">
      <w:pPr>
        <w:numPr>
          <w:ilvl w:val="0"/>
          <w:numId w:val="1"/>
        </w:numPr>
        <w:spacing w:after="234" w:line="255" w:lineRule="auto"/>
        <w:ind w:right="132" w:hanging="343"/>
      </w:pPr>
      <w:r>
        <w:t>Crie um formulário onde sejam recolhidos os seguintes dados:  Altura e o sexo (M ou F). Exibindo através das TAGS, que achar necessário. Faça um programa que calcule e escreva:</w:t>
      </w:r>
      <w:r>
        <w:rPr>
          <w:sz w:val="24"/>
        </w:rPr>
        <w:t xml:space="preserve"> </w:t>
      </w:r>
      <w:r>
        <w:t xml:space="preserve"> </w:t>
      </w:r>
    </w:p>
    <w:p w14:paraId="1A430DE8" w14:textId="77777777" w:rsidR="003636D8" w:rsidRDefault="003636D8" w:rsidP="003636D8">
      <w:pPr>
        <w:ind w:left="732" w:right="132"/>
      </w:pPr>
      <w:r>
        <w:t xml:space="preserve">A maior e a menor altura do grupo e se essa altura é de um homem ou uma mulher;  </w:t>
      </w:r>
    </w:p>
    <w:p w14:paraId="197943F1" w14:textId="77777777" w:rsidR="003636D8" w:rsidRDefault="003636D8" w:rsidP="003636D8">
      <w:pPr>
        <w:ind w:left="732" w:right="132"/>
      </w:pPr>
      <w:r>
        <w:t xml:space="preserve">A média de altura das mulheres;  </w:t>
      </w:r>
    </w:p>
    <w:p w14:paraId="5C30330A" w14:textId="77777777" w:rsidR="003636D8" w:rsidRDefault="003636D8" w:rsidP="003636D8">
      <w:pPr>
        <w:spacing w:after="0" w:line="420" w:lineRule="auto"/>
        <w:ind w:left="731" w:right="3634" w:hanging="11"/>
      </w:pPr>
      <w:r>
        <w:t xml:space="preserve">Quantas pessoas são do sexo masculino </w:t>
      </w:r>
    </w:p>
    <w:p w14:paraId="4022F334" w14:textId="77777777" w:rsidR="003636D8" w:rsidRDefault="003636D8" w:rsidP="003636D8">
      <w:pPr>
        <w:spacing w:after="0" w:line="420" w:lineRule="auto"/>
        <w:ind w:left="731" w:right="3634" w:hanging="11"/>
      </w:pPr>
      <w:r>
        <w:t xml:space="preserve">Quantas pessoas são do sexo feminino  </w:t>
      </w:r>
    </w:p>
    <w:p w14:paraId="17D8F34D" w14:textId="77777777" w:rsidR="003636D8" w:rsidRDefault="003636D8" w:rsidP="00026EE7">
      <w:pPr>
        <w:pStyle w:val="PargrafodaLista"/>
        <w:ind w:left="374" w:firstLine="0"/>
      </w:pPr>
    </w:p>
    <w:sectPr w:rsidR="003636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06356"/>
    <w:multiLevelType w:val="hybridMultilevel"/>
    <w:tmpl w:val="E1D0A3B0"/>
    <w:lvl w:ilvl="0" w:tplc="76F27FA2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94" w:hanging="360"/>
      </w:pPr>
    </w:lvl>
    <w:lvl w:ilvl="2" w:tplc="0816001B" w:tentative="1">
      <w:start w:val="1"/>
      <w:numFmt w:val="lowerRoman"/>
      <w:lvlText w:val="%3."/>
      <w:lvlJc w:val="right"/>
      <w:pPr>
        <w:ind w:left="1814" w:hanging="180"/>
      </w:pPr>
    </w:lvl>
    <w:lvl w:ilvl="3" w:tplc="0816000F" w:tentative="1">
      <w:start w:val="1"/>
      <w:numFmt w:val="decimal"/>
      <w:lvlText w:val="%4."/>
      <w:lvlJc w:val="left"/>
      <w:pPr>
        <w:ind w:left="2534" w:hanging="360"/>
      </w:pPr>
    </w:lvl>
    <w:lvl w:ilvl="4" w:tplc="08160019" w:tentative="1">
      <w:start w:val="1"/>
      <w:numFmt w:val="lowerLetter"/>
      <w:lvlText w:val="%5."/>
      <w:lvlJc w:val="left"/>
      <w:pPr>
        <w:ind w:left="3254" w:hanging="360"/>
      </w:pPr>
    </w:lvl>
    <w:lvl w:ilvl="5" w:tplc="0816001B" w:tentative="1">
      <w:start w:val="1"/>
      <w:numFmt w:val="lowerRoman"/>
      <w:lvlText w:val="%6."/>
      <w:lvlJc w:val="right"/>
      <w:pPr>
        <w:ind w:left="3974" w:hanging="180"/>
      </w:pPr>
    </w:lvl>
    <w:lvl w:ilvl="6" w:tplc="0816000F" w:tentative="1">
      <w:start w:val="1"/>
      <w:numFmt w:val="decimal"/>
      <w:lvlText w:val="%7."/>
      <w:lvlJc w:val="left"/>
      <w:pPr>
        <w:ind w:left="4694" w:hanging="360"/>
      </w:pPr>
    </w:lvl>
    <w:lvl w:ilvl="7" w:tplc="08160019" w:tentative="1">
      <w:start w:val="1"/>
      <w:numFmt w:val="lowerLetter"/>
      <w:lvlText w:val="%8."/>
      <w:lvlJc w:val="left"/>
      <w:pPr>
        <w:ind w:left="5414" w:hanging="360"/>
      </w:pPr>
    </w:lvl>
    <w:lvl w:ilvl="8" w:tplc="0816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" w15:restartNumberingAfterBreak="0">
    <w:nsid w:val="2BFF7E71"/>
    <w:multiLevelType w:val="hybridMultilevel"/>
    <w:tmpl w:val="E1D0A3B0"/>
    <w:lvl w:ilvl="0" w:tplc="76F27FA2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94" w:hanging="360"/>
      </w:pPr>
    </w:lvl>
    <w:lvl w:ilvl="2" w:tplc="0816001B" w:tentative="1">
      <w:start w:val="1"/>
      <w:numFmt w:val="lowerRoman"/>
      <w:lvlText w:val="%3."/>
      <w:lvlJc w:val="right"/>
      <w:pPr>
        <w:ind w:left="1814" w:hanging="180"/>
      </w:pPr>
    </w:lvl>
    <w:lvl w:ilvl="3" w:tplc="0816000F" w:tentative="1">
      <w:start w:val="1"/>
      <w:numFmt w:val="decimal"/>
      <w:lvlText w:val="%4."/>
      <w:lvlJc w:val="left"/>
      <w:pPr>
        <w:ind w:left="2534" w:hanging="360"/>
      </w:pPr>
    </w:lvl>
    <w:lvl w:ilvl="4" w:tplc="08160019" w:tentative="1">
      <w:start w:val="1"/>
      <w:numFmt w:val="lowerLetter"/>
      <w:lvlText w:val="%5."/>
      <w:lvlJc w:val="left"/>
      <w:pPr>
        <w:ind w:left="3254" w:hanging="360"/>
      </w:pPr>
    </w:lvl>
    <w:lvl w:ilvl="5" w:tplc="0816001B" w:tentative="1">
      <w:start w:val="1"/>
      <w:numFmt w:val="lowerRoman"/>
      <w:lvlText w:val="%6."/>
      <w:lvlJc w:val="right"/>
      <w:pPr>
        <w:ind w:left="3974" w:hanging="180"/>
      </w:pPr>
    </w:lvl>
    <w:lvl w:ilvl="6" w:tplc="0816000F" w:tentative="1">
      <w:start w:val="1"/>
      <w:numFmt w:val="decimal"/>
      <w:lvlText w:val="%7."/>
      <w:lvlJc w:val="left"/>
      <w:pPr>
        <w:ind w:left="4694" w:hanging="360"/>
      </w:pPr>
    </w:lvl>
    <w:lvl w:ilvl="7" w:tplc="08160019" w:tentative="1">
      <w:start w:val="1"/>
      <w:numFmt w:val="lowerLetter"/>
      <w:lvlText w:val="%8."/>
      <w:lvlJc w:val="left"/>
      <w:pPr>
        <w:ind w:left="5414" w:hanging="360"/>
      </w:pPr>
    </w:lvl>
    <w:lvl w:ilvl="8" w:tplc="0816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2" w15:restartNumberingAfterBreak="0">
    <w:nsid w:val="4BA713A5"/>
    <w:multiLevelType w:val="hybridMultilevel"/>
    <w:tmpl w:val="E1D0A3B0"/>
    <w:lvl w:ilvl="0" w:tplc="76F27FA2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94" w:hanging="360"/>
      </w:pPr>
    </w:lvl>
    <w:lvl w:ilvl="2" w:tplc="0816001B" w:tentative="1">
      <w:start w:val="1"/>
      <w:numFmt w:val="lowerRoman"/>
      <w:lvlText w:val="%3."/>
      <w:lvlJc w:val="right"/>
      <w:pPr>
        <w:ind w:left="1814" w:hanging="180"/>
      </w:pPr>
    </w:lvl>
    <w:lvl w:ilvl="3" w:tplc="0816000F" w:tentative="1">
      <w:start w:val="1"/>
      <w:numFmt w:val="decimal"/>
      <w:lvlText w:val="%4."/>
      <w:lvlJc w:val="left"/>
      <w:pPr>
        <w:ind w:left="2534" w:hanging="360"/>
      </w:pPr>
    </w:lvl>
    <w:lvl w:ilvl="4" w:tplc="08160019" w:tentative="1">
      <w:start w:val="1"/>
      <w:numFmt w:val="lowerLetter"/>
      <w:lvlText w:val="%5."/>
      <w:lvlJc w:val="left"/>
      <w:pPr>
        <w:ind w:left="3254" w:hanging="360"/>
      </w:pPr>
    </w:lvl>
    <w:lvl w:ilvl="5" w:tplc="0816001B" w:tentative="1">
      <w:start w:val="1"/>
      <w:numFmt w:val="lowerRoman"/>
      <w:lvlText w:val="%6."/>
      <w:lvlJc w:val="right"/>
      <w:pPr>
        <w:ind w:left="3974" w:hanging="180"/>
      </w:pPr>
    </w:lvl>
    <w:lvl w:ilvl="6" w:tplc="0816000F" w:tentative="1">
      <w:start w:val="1"/>
      <w:numFmt w:val="decimal"/>
      <w:lvlText w:val="%7."/>
      <w:lvlJc w:val="left"/>
      <w:pPr>
        <w:ind w:left="4694" w:hanging="360"/>
      </w:pPr>
    </w:lvl>
    <w:lvl w:ilvl="7" w:tplc="08160019" w:tentative="1">
      <w:start w:val="1"/>
      <w:numFmt w:val="lowerLetter"/>
      <w:lvlText w:val="%8."/>
      <w:lvlJc w:val="left"/>
      <w:pPr>
        <w:ind w:left="5414" w:hanging="360"/>
      </w:pPr>
    </w:lvl>
    <w:lvl w:ilvl="8" w:tplc="0816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3" w15:restartNumberingAfterBreak="0">
    <w:nsid w:val="59C472C6"/>
    <w:multiLevelType w:val="hybridMultilevel"/>
    <w:tmpl w:val="E1D0A3B0"/>
    <w:lvl w:ilvl="0" w:tplc="76F27FA2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94" w:hanging="360"/>
      </w:pPr>
    </w:lvl>
    <w:lvl w:ilvl="2" w:tplc="0816001B" w:tentative="1">
      <w:start w:val="1"/>
      <w:numFmt w:val="lowerRoman"/>
      <w:lvlText w:val="%3."/>
      <w:lvlJc w:val="right"/>
      <w:pPr>
        <w:ind w:left="1814" w:hanging="180"/>
      </w:pPr>
    </w:lvl>
    <w:lvl w:ilvl="3" w:tplc="0816000F" w:tentative="1">
      <w:start w:val="1"/>
      <w:numFmt w:val="decimal"/>
      <w:lvlText w:val="%4."/>
      <w:lvlJc w:val="left"/>
      <w:pPr>
        <w:ind w:left="2534" w:hanging="360"/>
      </w:pPr>
    </w:lvl>
    <w:lvl w:ilvl="4" w:tplc="08160019" w:tentative="1">
      <w:start w:val="1"/>
      <w:numFmt w:val="lowerLetter"/>
      <w:lvlText w:val="%5."/>
      <w:lvlJc w:val="left"/>
      <w:pPr>
        <w:ind w:left="3254" w:hanging="360"/>
      </w:pPr>
    </w:lvl>
    <w:lvl w:ilvl="5" w:tplc="0816001B" w:tentative="1">
      <w:start w:val="1"/>
      <w:numFmt w:val="lowerRoman"/>
      <w:lvlText w:val="%6."/>
      <w:lvlJc w:val="right"/>
      <w:pPr>
        <w:ind w:left="3974" w:hanging="180"/>
      </w:pPr>
    </w:lvl>
    <w:lvl w:ilvl="6" w:tplc="0816000F" w:tentative="1">
      <w:start w:val="1"/>
      <w:numFmt w:val="decimal"/>
      <w:lvlText w:val="%7."/>
      <w:lvlJc w:val="left"/>
      <w:pPr>
        <w:ind w:left="4694" w:hanging="360"/>
      </w:pPr>
    </w:lvl>
    <w:lvl w:ilvl="7" w:tplc="08160019" w:tentative="1">
      <w:start w:val="1"/>
      <w:numFmt w:val="lowerLetter"/>
      <w:lvlText w:val="%8."/>
      <w:lvlJc w:val="left"/>
      <w:pPr>
        <w:ind w:left="5414" w:hanging="360"/>
      </w:pPr>
    </w:lvl>
    <w:lvl w:ilvl="8" w:tplc="0816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 w15:restartNumberingAfterBreak="0">
    <w:nsid w:val="70B65167"/>
    <w:multiLevelType w:val="hybridMultilevel"/>
    <w:tmpl w:val="56ECF8B8"/>
    <w:lvl w:ilvl="0" w:tplc="66763C48">
      <w:start w:val="1"/>
      <w:numFmt w:val="decimal"/>
      <w:lvlText w:val="%1.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146F1E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927EAC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CEBED8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0698A4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568C5A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10966E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182FE4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4646B8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E7"/>
    <w:rsid w:val="00026EE7"/>
    <w:rsid w:val="000E3298"/>
    <w:rsid w:val="001101C0"/>
    <w:rsid w:val="0018525A"/>
    <w:rsid w:val="00294BAF"/>
    <w:rsid w:val="003636D8"/>
    <w:rsid w:val="00370366"/>
    <w:rsid w:val="00395E3F"/>
    <w:rsid w:val="004D02E4"/>
    <w:rsid w:val="004E337F"/>
    <w:rsid w:val="008669E1"/>
    <w:rsid w:val="0087094E"/>
    <w:rsid w:val="00981C2B"/>
    <w:rsid w:val="00B2525B"/>
    <w:rsid w:val="00D45719"/>
    <w:rsid w:val="00E81768"/>
    <w:rsid w:val="00F05AA7"/>
    <w:rsid w:val="00F205F1"/>
    <w:rsid w:val="00F35BCC"/>
    <w:rsid w:val="00F36BBE"/>
    <w:rsid w:val="00FF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1D092E2"/>
  <w15:chartTrackingRefBased/>
  <w15:docId w15:val="{3ED17EC5-67BD-489F-ACF6-9E598A583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EE7"/>
    <w:pPr>
      <w:spacing w:after="171" w:line="257" w:lineRule="auto"/>
      <w:ind w:left="24" w:hanging="10"/>
    </w:pPr>
    <w:rPr>
      <w:rFonts w:ascii="Times New Roman" w:eastAsia="Times New Roman" w:hAnsi="Times New Roman"/>
      <w:color w:val="000000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6EE7"/>
    <w:pPr>
      <w:ind w:left="720"/>
      <w:contextualSpacing/>
    </w:pPr>
  </w:style>
  <w:style w:type="character" w:styleId="Hiperligao">
    <w:name w:val="Hyperlink"/>
    <w:uiPriority w:val="99"/>
    <w:unhideWhenUsed/>
    <w:rsid w:val="00026EE7"/>
    <w:rPr>
      <w:color w:val="0563C1"/>
      <w:u w:val="single"/>
    </w:rPr>
  </w:style>
  <w:style w:type="character" w:styleId="MenoNoResolvida">
    <w:name w:val="Unresolved Mention"/>
    <w:uiPriority w:val="99"/>
    <w:semiHidden/>
    <w:unhideWhenUsed/>
    <w:rsid w:val="00026EE7"/>
    <w:rPr>
      <w:color w:val="605E5C"/>
      <w:shd w:val="clear" w:color="auto" w:fill="E1DFDD"/>
    </w:rPr>
  </w:style>
  <w:style w:type="character" w:styleId="Hiperligaovisitada">
    <w:name w:val="FollowedHyperlink"/>
    <w:uiPriority w:val="99"/>
    <w:semiHidden/>
    <w:unhideWhenUsed/>
    <w:rsid w:val="004D02E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Desafios para iniciantes em PHP5</Template>
  <TotalTime>0</TotalTime>
  <Pages>3</Pages>
  <Words>756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2020-06-20T08:43:00Z</dcterms:created>
  <dcterms:modified xsi:type="dcterms:W3CDTF">2020-06-20T08:43:00Z</dcterms:modified>
</cp:coreProperties>
</file>